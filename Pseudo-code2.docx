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93AD5" w14:textId="1B110A7F" w:rsidR="00920D49" w:rsidRPr="00920D49" w:rsidRDefault="00920D49" w:rsidP="00920D49">
      <w:pPr>
        <w:jc w:val="center"/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Pseudo-Code for Assignment 3</w:t>
      </w:r>
    </w:p>
    <w:p w14:paraId="1642C876" w14:textId="77CC6361" w:rsidR="00920D49" w:rsidRDefault="00920D49" w:rsidP="00920D49">
      <w:pPr>
        <w:jc w:val="center"/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Joseph Davidson</w:t>
      </w:r>
    </w:p>
    <w:p w14:paraId="17E730C8" w14:textId="77777777" w:rsidR="0032071A" w:rsidRPr="00920D49" w:rsidRDefault="0032071A" w:rsidP="0032071A">
      <w:pPr>
        <w:rPr>
          <w:rFonts w:ascii="Courier New" w:hAnsi="Courier New" w:cs="Courier New"/>
        </w:rPr>
      </w:pPr>
      <w:bookmarkStart w:id="0" w:name="_GoBack"/>
      <w:bookmarkEnd w:id="0"/>
    </w:p>
    <w:p w14:paraId="057823D1" w14:textId="520680AE" w:rsidR="00DF5852" w:rsidRPr="00920D49" w:rsidRDefault="00A33270">
      <w:p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*</w:t>
      </w:r>
      <w:r w:rsidR="0050167A" w:rsidRPr="00920D49">
        <w:rPr>
          <w:rFonts w:ascii="Courier New" w:hAnsi="Courier New" w:cs="Courier New"/>
        </w:rPr>
        <w:t xml:space="preserve">    </w:t>
      </w:r>
      <w:r w:rsidR="00393FDA" w:rsidRPr="00920D49">
        <w:rPr>
          <w:rFonts w:ascii="Courier New" w:hAnsi="Courier New" w:cs="Courier New"/>
        </w:rPr>
        <w:t>Create a variable ‘</w:t>
      </w:r>
      <w:proofErr w:type="spellStart"/>
      <w:r w:rsidR="00393FDA" w:rsidRPr="00920D49">
        <w:rPr>
          <w:rFonts w:ascii="Courier New" w:hAnsi="Courier New" w:cs="Courier New"/>
        </w:rPr>
        <w:t>Ans</w:t>
      </w:r>
      <w:proofErr w:type="spellEnd"/>
      <w:r w:rsidR="00393FDA" w:rsidRPr="00920D49">
        <w:rPr>
          <w:rFonts w:ascii="Courier New" w:hAnsi="Courier New" w:cs="Courier New"/>
        </w:rPr>
        <w:t>’ and set it to ‘Y’</w:t>
      </w:r>
    </w:p>
    <w:p w14:paraId="6D02AAB7" w14:textId="2320EB18" w:rsidR="00393FDA" w:rsidRPr="00920D49" w:rsidRDefault="00A33270">
      <w:p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*</w:t>
      </w:r>
      <w:r w:rsidR="0050167A" w:rsidRPr="00920D49">
        <w:rPr>
          <w:rFonts w:ascii="Courier New" w:hAnsi="Courier New" w:cs="Courier New"/>
        </w:rPr>
        <w:t xml:space="preserve">    </w:t>
      </w:r>
      <w:r w:rsidR="00393FDA" w:rsidRPr="00920D49">
        <w:rPr>
          <w:rFonts w:ascii="Courier New" w:hAnsi="Courier New" w:cs="Courier New"/>
        </w:rPr>
        <w:t xml:space="preserve">Initiate a loop while </w:t>
      </w:r>
      <w:proofErr w:type="spellStart"/>
      <w:r w:rsidR="00393FDA" w:rsidRPr="00920D49">
        <w:rPr>
          <w:rFonts w:ascii="Courier New" w:hAnsi="Courier New" w:cs="Courier New"/>
        </w:rPr>
        <w:t>Ans</w:t>
      </w:r>
      <w:proofErr w:type="spellEnd"/>
      <w:r w:rsidR="00393FDA" w:rsidRPr="00920D49">
        <w:rPr>
          <w:rFonts w:ascii="Courier New" w:hAnsi="Courier New" w:cs="Courier New"/>
        </w:rPr>
        <w:t xml:space="preserve"> is equal to ‘Y’</w:t>
      </w:r>
    </w:p>
    <w:p w14:paraId="1A5C2B9D" w14:textId="69B67BAA" w:rsidR="00393FDA" w:rsidRPr="00920D49" w:rsidRDefault="00393FDA" w:rsidP="00393F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 v</w:t>
      </w:r>
      <w:r w:rsidR="00300CF4">
        <w:rPr>
          <w:rFonts w:ascii="Courier New" w:hAnsi="Courier New" w:cs="Courier New"/>
        </w:rPr>
        <w:t>ariable ‘</w:t>
      </w:r>
      <w:proofErr w:type="spellStart"/>
      <w:r w:rsidR="00300CF4">
        <w:rPr>
          <w:rFonts w:ascii="Courier New" w:hAnsi="Courier New" w:cs="Courier New"/>
        </w:rPr>
        <w:t>itworked</w:t>
      </w:r>
      <w:proofErr w:type="spellEnd"/>
      <w:r w:rsidR="00300CF4">
        <w:rPr>
          <w:rFonts w:ascii="Courier New" w:hAnsi="Courier New" w:cs="Courier New"/>
        </w:rPr>
        <w:t>’ and set its value to</w:t>
      </w:r>
      <w:r w:rsidRPr="00920D49">
        <w:rPr>
          <w:rFonts w:ascii="Courier New" w:hAnsi="Courier New" w:cs="Courier New"/>
        </w:rPr>
        <w:t xml:space="preserve"> False</w:t>
      </w:r>
    </w:p>
    <w:p w14:paraId="5D01E6B2" w14:textId="14E58D76" w:rsidR="00393FDA" w:rsidRPr="00920D49" w:rsidRDefault="00393FDA" w:rsidP="00393F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Initiate a</w:t>
      </w:r>
      <w:r w:rsidR="00300CF4">
        <w:rPr>
          <w:rFonts w:ascii="Courier New" w:hAnsi="Courier New" w:cs="Courier New"/>
        </w:rPr>
        <w:t xml:space="preserve"> loop to run while </w:t>
      </w:r>
      <w:proofErr w:type="spellStart"/>
      <w:r w:rsidR="00300CF4">
        <w:rPr>
          <w:rFonts w:ascii="Courier New" w:hAnsi="Courier New" w:cs="Courier New"/>
        </w:rPr>
        <w:t>itworked</w:t>
      </w:r>
      <w:proofErr w:type="spellEnd"/>
      <w:r w:rsidR="00300CF4">
        <w:rPr>
          <w:rFonts w:ascii="Courier New" w:hAnsi="Courier New" w:cs="Courier New"/>
        </w:rPr>
        <w:t xml:space="preserve"> is</w:t>
      </w:r>
      <w:r w:rsidRPr="00920D49">
        <w:rPr>
          <w:rFonts w:ascii="Courier New" w:hAnsi="Courier New" w:cs="Courier New"/>
        </w:rPr>
        <w:t xml:space="preserve"> False</w:t>
      </w:r>
    </w:p>
    <w:p w14:paraId="2CFC3180" w14:textId="1023412E" w:rsidR="00393FDA" w:rsidRPr="00920D49" w:rsidRDefault="00393FDA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 xml:space="preserve">Ask the user which </w:t>
      </w:r>
      <w:r w:rsidR="00300CF4">
        <w:rPr>
          <w:rFonts w:ascii="Courier New" w:hAnsi="Courier New" w:cs="Courier New"/>
        </w:rPr>
        <w:t>file they would like to open for reading</w:t>
      </w:r>
    </w:p>
    <w:p w14:paraId="6203D87C" w14:textId="77777777" w:rsidR="00393FDA" w:rsidRPr="00920D49" w:rsidRDefault="00393FDA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 variable ‘NAME’ to hold the file name</w:t>
      </w:r>
    </w:p>
    <w:p w14:paraId="4894F6D8" w14:textId="2B98DA47" w:rsidR="00393FDA" w:rsidRPr="00920D49" w:rsidRDefault="00393FDA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 xml:space="preserve">Initiate a loop to determine if the file has the file ends with </w:t>
      </w:r>
      <w:r w:rsidR="00300CF4">
        <w:rPr>
          <w:rFonts w:ascii="Courier New" w:hAnsi="Courier New" w:cs="Courier New"/>
        </w:rPr>
        <w:t>‘</w:t>
      </w:r>
      <w:r w:rsidRPr="00920D49">
        <w:rPr>
          <w:rFonts w:ascii="Courier New" w:hAnsi="Courier New" w:cs="Courier New"/>
        </w:rPr>
        <w:t>.txt</w:t>
      </w:r>
      <w:r w:rsidR="00300CF4">
        <w:rPr>
          <w:rFonts w:ascii="Courier New" w:hAnsi="Courier New" w:cs="Courier New"/>
        </w:rPr>
        <w:t>’</w:t>
      </w:r>
    </w:p>
    <w:p w14:paraId="15CEA898" w14:textId="01738ED1" w:rsidR="00393FDA" w:rsidRPr="00920D49" w:rsidRDefault="00300CF4" w:rsidP="00393F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does not append</w:t>
      </w:r>
      <w:r w:rsidR="00393FDA" w:rsidRPr="00920D49">
        <w:rPr>
          <w:rFonts w:ascii="Courier New" w:hAnsi="Courier New" w:cs="Courier New"/>
        </w:rPr>
        <w:t xml:space="preserve"> .txt</w:t>
      </w:r>
      <w:r>
        <w:rPr>
          <w:rFonts w:ascii="Courier New" w:hAnsi="Courier New" w:cs="Courier New"/>
        </w:rPr>
        <w:t xml:space="preserve"> to the end of the file name </w:t>
      </w:r>
    </w:p>
    <w:p w14:paraId="342686D1" w14:textId="77777777" w:rsidR="00393FDA" w:rsidRPr="00920D49" w:rsidRDefault="00393FDA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Try to open the file in read mode</w:t>
      </w:r>
    </w:p>
    <w:p w14:paraId="450ED139" w14:textId="77777777" w:rsidR="00393FDA" w:rsidRPr="00920D49" w:rsidRDefault="00393FDA" w:rsidP="00393F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successful end the loop</w:t>
      </w:r>
    </w:p>
    <w:p w14:paraId="647D549E" w14:textId="25A343F1" w:rsidR="00393FDA" w:rsidRPr="00920D49" w:rsidRDefault="00300CF4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file is not opened successfully inform the user and restart the loop</w:t>
      </w:r>
    </w:p>
    <w:p w14:paraId="3724143B" w14:textId="77777777" w:rsidR="00393FDA" w:rsidRPr="00920D49" w:rsidRDefault="00393FDA" w:rsidP="00393F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 variable ‘itworked2’ and set it to False</w:t>
      </w:r>
    </w:p>
    <w:p w14:paraId="7E28E54F" w14:textId="7646F27D" w:rsidR="00393FDA" w:rsidRPr="00920D49" w:rsidRDefault="00393FDA" w:rsidP="00393F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Initiate a loop while itworked2 is equal to False</w:t>
      </w:r>
    </w:p>
    <w:p w14:paraId="01F20BA7" w14:textId="77777777" w:rsidR="00393FDA" w:rsidRPr="00920D49" w:rsidRDefault="00393FDA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an output file for the results named after the filename</w:t>
      </w:r>
    </w:p>
    <w:p w14:paraId="3DB5B433" w14:textId="77777777" w:rsidR="00393FDA" w:rsidRPr="00920D49" w:rsidRDefault="00393FDA" w:rsidP="00393F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Initiate a loop to ensure that the output file ends in ‘.txt’</w:t>
      </w:r>
    </w:p>
    <w:p w14:paraId="7ECEDAA6" w14:textId="77777777" w:rsidR="00AD2DAC" w:rsidRPr="00920D49" w:rsidRDefault="00AD2DAC" w:rsidP="00AD2DAC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it does not end in ‘.txt’; add ‘.txt’ to the output file</w:t>
      </w:r>
    </w:p>
    <w:p w14:paraId="60A70624" w14:textId="77777777" w:rsidR="00AD2DAC" w:rsidRPr="00920D49" w:rsidRDefault="00AD2DAC" w:rsidP="00AD2DA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Try to open the output file for writing</w:t>
      </w:r>
    </w:p>
    <w:p w14:paraId="02A38C64" w14:textId="0372410E" w:rsidR="00AD2DAC" w:rsidRPr="00920D49" w:rsidRDefault="00AD2DAC" w:rsidP="00AD2DAC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successful set ‘itworked2’ end the loop</w:t>
      </w:r>
    </w:p>
    <w:p w14:paraId="574D8EBA" w14:textId="77777777" w:rsidR="00AD2DAC" w:rsidRPr="00920D49" w:rsidRDefault="00AD2DAC" w:rsidP="00AD2DA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the output file could not be opened</w:t>
      </w:r>
    </w:p>
    <w:p w14:paraId="55694A77" w14:textId="77777777" w:rsidR="00AD2DAC" w:rsidRPr="00920D49" w:rsidRDefault="00AD2DAC" w:rsidP="00AD2DAC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 default output file called ‘Results.txt’ and open it for writing</w:t>
      </w:r>
    </w:p>
    <w:p w14:paraId="435AA05B" w14:textId="77777777" w:rsidR="00AD2DAC" w:rsidRPr="00920D49" w:rsidRDefault="00AD2DAC" w:rsidP="00AD2DAC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End the loop</w:t>
      </w:r>
    </w:p>
    <w:p w14:paraId="06C696D5" w14:textId="321A4CDA" w:rsidR="00AD2DAC" w:rsidRPr="00920D49" w:rsidRDefault="00AD2DAC" w:rsidP="00AD2D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Print the</w:t>
      </w:r>
      <w:r w:rsidR="00300CF4">
        <w:rPr>
          <w:rFonts w:ascii="Courier New" w:hAnsi="Courier New" w:cs="Courier New"/>
        </w:rPr>
        <w:t xml:space="preserve"> name of the</w:t>
      </w:r>
      <w:r w:rsidRPr="00920D49">
        <w:rPr>
          <w:rFonts w:ascii="Courier New" w:hAnsi="Courier New" w:cs="Courier New"/>
        </w:rPr>
        <w:t xml:space="preserve"> processed file and where the results will be written to on</w:t>
      </w:r>
      <w:r w:rsidR="00300CF4">
        <w:rPr>
          <w:rFonts w:ascii="Courier New" w:hAnsi="Courier New" w:cs="Courier New"/>
        </w:rPr>
        <w:t xml:space="preserve"> the</w:t>
      </w:r>
      <w:r w:rsidRPr="00920D49">
        <w:rPr>
          <w:rFonts w:ascii="Courier New" w:hAnsi="Courier New" w:cs="Courier New"/>
        </w:rPr>
        <w:t xml:space="preserve"> screen</w:t>
      </w:r>
    </w:p>
    <w:p w14:paraId="72EE0A50" w14:textId="77777777" w:rsidR="00AD2DAC" w:rsidRPr="00920D49" w:rsidRDefault="00AD2DAC" w:rsidP="00AD2D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Initiate the line counter, the counter for variables that fall within the boundaries, and the counter for variables falling outside the boundaries</w:t>
      </w:r>
    </w:p>
    <w:p w14:paraId="310E9BAB" w14:textId="36031F76" w:rsidR="00AD2DAC" w:rsidRPr="00920D49" w:rsidRDefault="00AD2DAC" w:rsidP="00AD2D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Read the first line</w:t>
      </w:r>
      <w:r w:rsidR="00300CF4">
        <w:rPr>
          <w:rFonts w:ascii="Courier New" w:hAnsi="Courier New" w:cs="Courier New"/>
        </w:rPr>
        <w:t xml:space="preserve"> of the input file</w:t>
      </w:r>
    </w:p>
    <w:p w14:paraId="1876CBA9" w14:textId="30DACAA9" w:rsidR="00AD2DAC" w:rsidRPr="00920D49" w:rsidRDefault="00AD2DAC" w:rsidP="00AD2D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Start a loop</w:t>
      </w:r>
      <w:r w:rsidR="00300CF4">
        <w:rPr>
          <w:rFonts w:ascii="Courier New" w:hAnsi="Courier New" w:cs="Courier New"/>
        </w:rPr>
        <w:t xml:space="preserve"> to extract data from the file and</w:t>
      </w:r>
      <w:r w:rsidRPr="00920D49">
        <w:rPr>
          <w:rFonts w:ascii="Courier New" w:hAnsi="Courier New" w:cs="Courier New"/>
        </w:rPr>
        <w:t xml:space="preserve"> ending when an empty line is read</w:t>
      </w:r>
    </w:p>
    <w:p w14:paraId="206FD263" w14:textId="549D723C" w:rsidR="00AD2DAC" w:rsidRPr="00920D49" w:rsidRDefault="00AD2DAC" w:rsidP="00AD2DA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Extract the three variables from the first line</w:t>
      </w:r>
      <w:r w:rsidR="00300CF4">
        <w:rPr>
          <w:rFonts w:ascii="Courier New" w:hAnsi="Courier New" w:cs="Courier New"/>
        </w:rPr>
        <w:t xml:space="preserve"> (NAME, x, y)</w:t>
      </w:r>
    </w:p>
    <w:p w14:paraId="7CE6D815" w14:textId="77777777" w:rsidR="00AD2DAC" w:rsidRPr="00920D49" w:rsidRDefault="00AD2DAC" w:rsidP="00AD2DA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Remove the quotation marks from both sides of the first variable</w:t>
      </w:r>
    </w:p>
    <w:p w14:paraId="3EFC9FB4" w14:textId="77777777" w:rsidR="00AD2DAC" w:rsidRPr="00920D49" w:rsidRDefault="00AD2DAC" w:rsidP="00AD2DA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Convert the x and y variables to floats</w:t>
      </w:r>
    </w:p>
    <w:p w14:paraId="7C87A2D0" w14:textId="77777777" w:rsidR="00AD2DAC" w:rsidRPr="00920D49" w:rsidRDefault="00AD2DAC" w:rsidP="00AD2DA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Initiate a loop to analyze the first line</w:t>
      </w:r>
    </w:p>
    <w:p w14:paraId="7A7E1160" w14:textId="77777777" w:rsidR="00AD2DAC" w:rsidRPr="00920D49" w:rsidRDefault="00AD2DAC" w:rsidP="00AD2DAC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lastRenderedPageBreak/>
        <w:t>If the first variable is the lower limit</w:t>
      </w:r>
    </w:p>
    <w:p w14:paraId="516D8DFB" w14:textId="77777777" w:rsidR="00AD2DAC" w:rsidRDefault="00AD2DAC" w:rsidP="00AD2DAC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 lower limit x and lower limit y variable to hold the data</w:t>
      </w:r>
    </w:p>
    <w:p w14:paraId="773EA94C" w14:textId="39F1CEF5" w:rsidR="00336D9A" w:rsidRPr="00920D49" w:rsidRDefault="00336D9A" w:rsidP="00AD2DAC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variable </w:t>
      </w:r>
      <w:proofErr w:type="spellStart"/>
      <w:r>
        <w:rPr>
          <w:rFonts w:ascii="Courier New" w:hAnsi="Courier New" w:cs="Courier New"/>
        </w:rPr>
        <w:t>xy</w:t>
      </w:r>
      <w:proofErr w:type="spellEnd"/>
      <w:r>
        <w:rPr>
          <w:rFonts w:ascii="Courier New" w:hAnsi="Courier New" w:cs="Courier New"/>
        </w:rPr>
        <w:t xml:space="preserve"> and set it to the value of 1</w:t>
      </w:r>
    </w:p>
    <w:p w14:paraId="484A505B" w14:textId="77777777" w:rsidR="00AD2DAC" w:rsidRPr="00920D49" w:rsidRDefault="00AD2DAC" w:rsidP="00AD2DAC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65F97CB6" w14:textId="77777777" w:rsidR="00AD2DAC" w:rsidRPr="00920D49" w:rsidRDefault="00AD2DAC" w:rsidP="00AD2DAC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the first variable is the upper limit</w:t>
      </w:r>
    </w:p>
    <w:p w14:paraId="2F32412A" w14:textId="77777777" w:rsidR="00AD2DAC" w:rsidRDefault="00AD2DAC" w:rsidP="00AD2DAC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Create an upper limit x and upper limit y variable to hold the data</w:t>
      </w:r>
    </w:p>
    <w:p w14:paraId="0C9D5AB5" w14:textId="0BAD9318" w:rsidR="00336D9A" w:rsidRPr="00920D49" w:rsidRDefault="00336D9A" w:rsidP="00AD2DAC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variable xyz and set it to 1</w:t>
      </w:r>
    </w:p>
    <w:p w14:paraId="1CF0C22F" w14:textId="29AC1429" w:rsidR="00336D9A" w:rsidRDefault="007E38BF" w:rsidP="00336D9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498E316D" w14:textId="128631BE" w:rsidR="00336D9A" w:rsidRDefault="00336D9A" w:rsidP="00336D9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xyz and </w:t>
      </w:r>
      <w:proofErr w:type="spellStart"/>
      <w:r>
        <w:rPr>
          <w:rFonts w:ascii="Courier New" w:hAnsi="Courier New" w:cs="Courier New"/>
        </w:rPr>
        <w:t>xy</w:t>
      </w:r>
      <w:proofErr w:type="spellEnd"/>
      <w:r>
        <w:rPr>
          <w:rFonts w:ascii="Courier New" w:hAnsi="Courier New" w:cs="Courier New"/>
        </w:rPr>
        <w:t xml:space="preserve"> are greater than zero</w:t>
      </w:r>
    </w:p>
    <w:p w14:paraId="412F0A95" w14:textId="506CCEA3" w:rsidR="00336D9A" w:rsidRDefault="00336D9A" w:rsidP="00336D9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the header displaying the upper and lower limits of x and y</w:t>
      </w:r>
      <w:r w:rsidR="00853790">
        <w:rPr>
          <w:rFonts w:ascii="Courier New" w:hAnsi="Courier New" w:cs="Courier New"/>
        </w:rPr>
        <w:t xml:space="preserve"> on the screen</w:t>
      </w:r>
    </w:p>
    <w:p w14:paraId="23894028" w14:textId="6B9E8B23" w:rsidR="00853790" w:rsidRPr="00853790" w:rsidRDefault="00853790" w:rsidP="00853790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header displaying the upper and lower limits of x and y to the output file</w:t>
      </w:r>
    </w:p>
    <w:p w14:paraId="3D659F63" w14:textId="342C8356" w:rsidR="006251A7" w:rsidRPr="006251A7" w:rsidRDefault="00336D9A" w:rsidP="006251A7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xyz and </w:t>
      </w:r>
      <w:proofErr w:type="spellStart"/>
      <w:r>
        <w:rPr>
          <w:rFonts w:ascii="Courier New" w:hAnsi="Courier New" w:cs="Courier New"/>
        </w:rPr>
        <w:t>xy</w:t>
      </w:r>
      <w:proofErr w:type="spellEnd"/>
      <w:r>
        <w:rPr>
          <w:rFonts w:ascii="Courier New" w:hAnsi="Courier New" w:cs="Courier New"/>
        </w:rPr>
        <w:t xml:space="preserve"> to zero</w:t>
      </w:r>
    </w:p>
    <w:p w14:paraId="1CE7DA38" w14:textId="77777777" w:rsidR="007E38BF" w:rsidRPr="00920D49" w:rsidRDefault="007E38BF" w:rsidP="007E38B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the variable x is less than the lower limit of x</w:t>
      </w:r>
    </w:p>
    <w:p w14:paraId="05AB6938" w14:textId="18932166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="007E38BF" w:rsidRPr="00920D49">
        <w:rPr>
          <w:rFonts w:ascii="Courier New" w:hAnsi="Courier New" w:cs="Courier New"/>
        </w:rPr>
        <w:t xml:space="preserve"> the x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low on the screen</w:t>
      </w:r>
    </w:p>
    <w:p w14:paraId="1BF038C7" w14:textId="6B1CB060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</w:t>
      </w:r>
      <w:r w:rsidR="007E38BF" w:rsidRPr="00920D49">
        <w:rPr>
          <w:rFonts w:ascii="Courier New" w:hAnsi="Courier New" w:cs="Courier New"/>
        </w:rPr>
        <w:t xml:space="preserve"> the x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low to the output file</w:t>
      </w:r>
    </w:p>
    <w:p w14:paraId="69BEDCF1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line counter</w:t>
      </w:r>
    </w:p>
    <w:p w14:paraId="5A2F01A9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count of files falling outside of the limits</w:t>
      </w:r>
    </w:p>
    <w:p w14:paraId="585F90C0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65410637" w14:textId="77777777" w:rsidR="007E38BF" w:rsidRPr="00920D49" w:rsidRDefault="007E38BF" w:rsidP="007E38B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the variable y is less than the lower limit of y</w:t>
      </w:r>
    </w:p>
    <w:p w14:paraId="0A985E79" w14:textId="28B7A3FF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="007E38BF" w:rsidRPr="00920D49">
        <w:rPr>
          <w:rFonts w:ascii="Courier New" w:hAnsi="Courier New" w:cs="Courier New"/>
        </w:rPr>
        <w:t xml:space="preserve"> the y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low on the screen</w:t>
      </w:r>
    </w:p>
    <w:p w14:paraId="126D106A" w14:textId="39ABC3D4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</w:t>
      </w:r>
      <w:r w:rsidR="007E38BF" w:rsidRPr="00920D49">
        <w:rPr>
          <w:rFonts w:ascii="Courier New" w:hAnsi="Courier New" w:cs="Courier New"/>
        </w:rPr>
        <w:t xml:space="preserve"> the y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low to the output file</w:t>
      </w:r>
    </w:p>
    <w:p w14:paraId="7D1B7EC8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line counter</w:t>
      </w:r>
    </w:p>
    <w:p w14:paraId="22DBBB6A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count of files falling outside of the limits</w:t>
      </w:r>
    </w:p>
    <w:p w14:paraId="62B1959E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51C5AC82" w14:textId="77777777" w:rsidR="007E38BF" w:rsidRPr="00920D49" w:rsidRDefault="007E38BF" w:rsidP="007E38B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 the variable x is greater than the upper limit of x</w:t>
      </w:r>
    </w:p>
    <w:p w14:paraId="2777D676" w14:textId="2DC9C2CF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="007E38BF" w:rsidRPr="00920D49">
        <w:rPr>
          <w:rFonts w:ascii="Courier New" w:hAnsi="Courier New" w:cs="Courier New"/>
        </w:rPr>
        <w:t xml:space="preserve"> the x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high on the screen</w:t>
      </w:r>
    </w:p>
    <w:p w14:paraId="3B6B4189" w14:textId="219F131C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</w:t>
      </w:r>
      <w:r w:rsidR="007E38BF" w:rsidRPr="00920D49">
        <w:rPr>
          <w:rFonts w:ascii="Courier New" w:hAnsi="Courier New" w:cs="Courier New"/>
        </w:rPr>
        <w:t xml:space="preserve"> the x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high to the output file</w:t>
      </w:r>
    </w:p>
    <w:p w14:paraId="1CBE085A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line counter</w:t>
      </w:r>
    </w:p>
    <w:p w14:paraId="41532788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count of files falling outside of the limits</w:t>
      </w:r>
    </w:p>
    <w:p w14:paraId="2E206725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2C21CF02" w14:textId="77777777" w:rsidR="007E38BF" w:rsidRPr="00920D49" w:rsidRDefault="007E38BF" w:rsidP="007E38B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 xml:space="preserve"> If the variable y is greater than the upper limit of y</w:t>
      </w:r>
    </w:p>
    <w:p w14:paraId="280F4E07" w14:textId="79C8C4B8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="007E38BF" w:rsidRPr="00920D49">
        <w:rPr>
          <w:rFonts w:ascii="Courier New" w:hAnsi="Courier New" w:cs="Courier New"/>
        </w:rPr>
        <w:t xml:space="preserve"> the y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high on the screen</w:t>
      </w:r>
    </w:p>
    <w:p w14:paraId="6E313543" w14:textId="105BBB79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</w:t>
      </w:r>
      <w:r w:rsidR="007E38BF" w:rsidRPr="00920D49">
        <w:rPr>
          <w:rFonts w:ascii="Courier New" w:hAnsi="Courier New" w:cs="Courier New"/>
        </w:rPr>
        <w:t xml:space="preserve"> the y value is</w:t>
      </w:r>
      <w:r w:rsidR="00920D49" w:rsidRPr="00920D49">
        <w:rPr>
          <w:rFonts w:ascii="Courier New" w:hAnsi="Courier New" w:cs="Courier New"/>
        </w:rPr>
        <w:t xml:space="preserve"> too</w:t>
      </w:r>
      <w:r w:rsidR="007E38BF" w:rsidRPr="00920D49">
        <w:rPr>
          <w:rFonts w:ascii="Courier New" w:hAnsi="Courier New" w:cs="Courier New"/>
        </w:rPr>
        <w:t xml:space="preserve"> high to the output file</w:t>
      </w:r>
    </w:p>
    <w:p w14:paraId="70D5398F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line counter</w:t>
      </w:r>
    </w:p>
    <w:p w14:paraId="3F0E0448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lastRenderedPageBreak/>
        <w:t>Add one to the count of files falling outside of the limits</w:t>
      </w:r>
    </w:p>
    <w:p w14:paraId="17C71633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4BAB6669" w14:textId="118488BA" w:rsidR="007E38BF" w:rsidRPr="00920D49" w:rsidRDefault="007E38BF" w:rsidP="007E38B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If</w:t>
      </w:r>
      <w:r w:rsidR="00920D49" w:rsidRPr="00920D49">
        <w:rPr>
          <w:rFonts w:ascii="Courier New" w:hAnsi="Courier New" w:cs="Courier New"/>
        </w:rPr>
        <w:t xml:space="preserve"> none of the above statements </w:t>
      </w:r>
      <w:r w:rsidR="00920D49" w:rsidRPr="00920D49">
        <w:rPr>
          <w:rFonts w:ascii="Courier New" w:hAnsi="Courier New" w:cs="Courier New"/>
          <w:lang w:val="en-US"/>
        </w:rPr>
        <w:t>are</w:t>
      </w:r>
      <w:r w:rsidRPr="00920D49">
        <w:rPr>
          <w:rFonts w:ascii="Courier New" w:hAnsi="Courier New" w:cs="Courier New"/>
        </w:rPr>
        <w:t xml:space="preserve"> true</w:t>
      </w:r>
    </w:p>
    <w:p w14:paraId="0984B9B7" w14:textId="21736BEF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="007E38BF" w:rsidRPr="00920D49">
        <w:rPr>
          <w:rFonts w:ascii="Courier New" w:hAnsi="Courier New" w:cs="Courier New"/>
        </w:rPr>
        <w:t xml:space="preserve"> the values are ok</w:t>
      </w:r>
    </w:p>
    <w:p w14:paraId="43D566B7" w14:textId="01D3C5C6" w:rsidR="007E38BF" w:rsidRPr="00920D49" w:rsidRDefault="00F8215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</w:t>
      </w:r>
      <w:r w:rsidR="007E38BF" w:rsidRPr="00920D49">
        <w:rPr>
          <w:rFonts w:ascii="Courier New" w:hAnsi="Courier New" w:cs="Courier New"/>
        </w:rPr>
        <w:t xml:space="preserve"> the values are ok to the output file</w:t>
      </w:r>
    </w:p>
    <w:p w14:paraId="6CD24E06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Add one to the line counter</w:t>
      </w:r>
    </w:p>
    <w:p w14:paraId="5B082A53" w14:textId="77777777" w:rsidR="007E38BF" w:rsidRPr="00920D49" w:rsidRDefault="007E38BF" w:rsidP="007E38B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Break the loop</w:t>
      </w:r>
    </w:p>
    <w:p w14:paraId="634C8C97" w14:textId="77777777" w:rsidR="007E38BF" w:rsidRPr="00920D49" w:rsidRDefault="007E38BF" w:rsidP="007E38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Read the next line from the input file</w:t>
      </w:r>
    </w:p>
    <w:p w14:paraId="0ABA5FEA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Close the input file</w:t>
      </w:r>
    </w:p>
    <w:p w14:paraId="2AFE4C6E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Print the summary header</w:t>
      </w:r>
    </w:p>
    <w:p w14:paraId="78C6E92E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Write the summary header to the output file</w:t>
      </w:r>
    </w:p>
    <w:p w14:paraId="01EC8605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Print how many vertices were read</w:t>
      </w:r>
    </w:p>
    <w:p w14:paraId="69DE2E7A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Write how many vertices were read to the output file</w:t>
      </w:r>
    </w:p>
    <w:p w14:paraId="0BA9F52A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Print how many points were inside the boundaries</w:t>
      </w:r>
    </w:p>
    <w:p w14:paraId="122EF386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Write how many points were inside the boundaries to the output file</w:t>
      </w:r>
    </w:p>
    <w:p w14:paraId="2E41160D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Print how many vertices were outside the boundaries</w:t>
      </w:r>
    </w:p>
    <w:p w14:paraId="11F7B74F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Write how many vertices were outside the boundaries to the output file</w:t>
      </w:r>
    </w:p>
    <w:p w14:paraId="67400938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Close the output file</w:t>
      </w:r>
    </w:p>
    <w:p w14:paraId="1EAE9A0A" w14:textId="77777777" w:rsidR="007E38BF" w:rsidRPr="00920D49" w:rsidRDefault="007E38BF" w:rsidP="007E38B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>Ask the user if they want to process another file</w:t>
      </w:r>
    </w:p>
    <w:p w14:paraId="2B582C4E" w14:textId="7F8E813E" w:rsidR="007E38BF" w:rsidRPr="00920D49" w:rsidRDefault="0050167A" w:rsidP="0050167A">
      <w:pPr>
        <w:rPr>
          <w:rFonts w:ascii="Courier New" w:hAnsi="Courier New" w:cs="Courier New"/>
        </w:rPr>
      </w:pPr>
      <w:r w:rsidRPr="00920D49">
        <w:rPr>
          <w:rFonts w:ascii="Courier New" w:hAnsi="Courier New" w:cs="Courier New"/>
        </w:rPr>
        <w:t xml:space="preserve">*    </w:t>
      </w:r>
      <w:r w:rsidR="00F8215F">
        <w:rPr>
          <w:rFonts w:ascii="Courier New" w:hAnsi="Courier New" w:cs="Courier New"/>
        </w:rPr>
        <w:t>Print “Goodbye” and c</w:t>
      </w:r>
      <w:r w:rsidR="007E38BF" w:rsidRPr="00920D49">
        <w:rPr>
          <w:rFonts w:ascii="Courier New" w:hAnsi="Courier New" w:cs="Courier New"/>
        </w:rPr>
        <w:t>lose the program</w:t>
      </w:r>
    </w:p>
    <w:sectPr w:rsidR="007E38BF" w:rsidRPr="00920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C88"/>
    <w:multiLevelType w:val="hybridMultilevel"/>
    <w:tmpl w:val="8132C3E8"/>
    <w:lvl w:ilvl="0" w:tplc="D124CBB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EAF"/>
    <w:multiLevelType w:val="hybridMultilevel"/>
    <w:tmpl w:val="9EC44010"/>
    <w:lvl w:ilvl="0" w:tplc="5A909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DA"/>
    <w:rsid w:val="0010437B"/>
    <w:rsid w:val="00300CF4"/>
    <w:rsid w:val="0032071A"/>
    <w:rsid w:val="00336D9A"/>
    <w:rsid w:val="00393FDA"/>
    <w:rsid w:val="00461384"/>
    <w:rsid w:val="0050167A"/>
    <w:rsid w:val="006251A7"/>
    <w:rsid w:val="007E38BF"/>
    <w:rsid w:val="00853790"/>
    <w:rsid w:val="00920D49"/>
    <w:rsid w:val="00A33270"/>
    <w:rsid w:val="00AD2DAC"/>
    <w:rsid w:val="00B50A38"/>
    <w:rsid w:val="00BE38CA"/>
    <w:rsid w:val="00DF5852"/>
    <w:rsid w:val="00F8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B896"/>
  <w15:chartTrackingRefBased/>
  <w15:docId w15:val="{5428C4A4-8C44-4686-AF21-D55E322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FDA91AB9.dotm</Template>
  <TotalTime>47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Davidson,Joe</cp:lastModifiedBy>
  <cp:revision>7</cp:revision>
  <cp:lastPrinted>2015-12-13T20:57:00Z</cp:lastPrinted>
  <dcterms:created xsi:type="dcterms:W3CDTF">2015-12-03T13:18:00Z</dcterms:created>
  <dcterms:modified xsi:type="dcterms:W3CDTF">2015-12-13T21:25:00Z</dcterms:modified>
</cp:coreProperties>
</file>